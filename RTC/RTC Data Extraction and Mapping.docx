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A654B" w14:textId="77777777" w:rsidR="00B220A3" w:rsidRDefault="0091209F">
      <w:pPr>
        <w:pStyle w:val="Subtitle"/>
      </w:pPr>
      <w:r>
        <w:t>Data Extraction and Mapping</w:t>
      </w:r>
    </w:p>
    <w:p w14:paraId="78ACF8B6" w14:textId="77777777" w:rsidR="00B220A3" w:rsidRDefault="0091209F">
      <w:pPr>
        <w:pStyle w:val="Title"/>
      </w:pPr>
      <w:r>
        <w:t xml:space="preserve">RTC Test Case Traceability </w:t>
      </w:r>
    </w:p>
    <w:p w14:paraId="1ECE51BC" w14:textId="77777777" w:rsidR="00B220A3" w:rsidRDefault="0091209F" w:rsidP="00012EAE">
      <w:pPr>
        <w:pStyle w:val="Author"/>
      </w:pPr>
      <w:r>
        <w:t>Sravya Polisetty</w:t>
      </w:r>
    </w:p>
    <w:p w14:paraId="6C225743" w14:textId="77777777" w:rsidR="00B220A3" w:rsidRDefault="0091209F">
      <w:pPr>
        <w:pStyle w:val="Heading1"/>
      </w:pPr>
      <w:r>
        <w:t>Steps:</w:t>
      </w:r>
    </w:p>
    <w:p w14:paraId="7C7A877E" w14:textId="77777777" w:rsidR="0091209F" w:rsidRDefault="00D12807" w:rsidP="0091209F">
      <w:pPr>
        <w:pStyle w:val="ListParagraph"/>
        <w:numPr>
          <w:ilvl w:val="0"/>
          <w:numId w:val="17"/>
        </w:numPr>
      </w:pPr>
      <w:r>
        <w:t xml:space="preserve">Get All New Story Test </w:t>
      </w:r>
      <w:r w:rsidR="0008203C">
        <w:t>work item attributes</w:t>
      </w:r>
      <w:r>
        <w:t xml:space="preserve"> </w:t>
      </w:r>
      <w:r w:rsidR="00012EAE">
        <w:t xml:space="preserve">from RMP project </w:t>
      </w:r>
      <w:r>
        <w:t>along with the associated parent work item ids in XML form.</w:t>
      </w:r>
      <w:r w:rsidR="00012EAE">
        <w:t xml:space="preserve"> Also get the comments of each test case.</w:t>
      </w:r>
    </w:p>
    <w:p w14:paraId="03ACEB2E" w14:textId="77777777" w:rsidR="0008203C" w:rsidRDefault="00D12807" w:rsidP="0008203C">
      <w:r>
        <w:tab/>
        <w:t xml:space="preserve">Code: </w:t>
      </w:r>
      <w:r w:rsidR="0008203C">
        <w:t>TestCases.java, Output: TC.xml, Comments.xml</w:t>
      </w:r>
    </w:p>
    <w:p w14:paraId="1BC707AC" w14:textId="77777777" w:rsidR="0008203C" w:rsidRDefault="00012EAE" w:rsidP="00012EAE">
      <w:pPr>
        <w:pStyle w:val="ListParagraph"/>
        <w:numPr>
          <w:ilvl w:val="0"/>
          <w:numId w:val="17"/>
        </w:numPr>
      </w:pPr>
      <w:r>
        <w:t>Get All the change sets of Tasks, Defects, Stories from RM and RMP along with their parent work item ids.</w:t>
      </w:r>
    </w:p>
    <w:p w14:paraId="3D7E21A8" w14:textId="77777777" w:rsidR="00012EAE" w:rsidRDefault="0008203C" w:rsidP="00012EAE">
      <w:r>
        <w:tab/>
        <w:t>Code: GetChangeSets.java, Output: WI.xml</w:t>
      </w:r>
    </w:p>
    <w:p w14:paraId="2ADE1182" w14:textId="77777777" w:rsidR="00012EAE" w:rsidRDefault="00012EAE" w:rsidP="00012EAE">
      <w:pPr>
        <w:pStyle w:val="ListParagraph"/>
        <w:numPr>
          <w:ilvl w:val="0"/>
          <w:numId w:val="17"/>
        </w:numPr>
      </w:pPr>
      <w:r>
        <w:t>Get All the “Tested by Test Case” test case ids of all stories in RM and RMP.</w:t>
      </w:r>
    </w:p>
    <w:p w14:paraId="24527C26" w14:textId="77777777" w:rsidR="00012EAE" w:rsidRDefault="0008203C" w:rsidP="00012EAE">
      <w:r>
        <w:tab/>
        <w:t xml:space="preserve">Code: </w:t>
      </w:r>
      <w:r w:rsidR="00A614ED">
        <w:t>TestCase_Story.java, Output: TC_Story.xml</w:t>
      </w:r>
    </w:p>
    <w:p w14:paraId="0B718211" w14:textId="77777777" w:rsidR="00012EAE" w:rsidRDefault="00012EAE" w:rsidP="00012EAE">
      <w:pPr>
        <w:pStyle w:val="ListParagraph"/>
        <w:numPr>
          <w:ilvl w:val="0"/>
          <w:numId w:val="17"/>
        </w:numPr>
      </w:pPr>
      <w:r>
        <w:t>Get All the Test cases along with the defects mappings from RQM UI.</w:t>
      </w:r>
    </w:p>
    <w:bookmarkStart w:id="0" w:name="OLE_LINK14"/>
    <w:p w14:paraId="1C978BDD" w14:textId="77777777" w:rsidR="00C951EE" w:rsidRPr="00C951EE" w:rsidRDefault="00C951EE" w:rsidP="00012EAE">
      <w:pPr>
        <w:rPr>
          <w:sz w:val="20"/>
          <w:szCs w:val="20"/>
        </w:rPr>
      </w:pPr>
      <w:r w:rsidRPr="00C951EE">
        <w:rPr>
          <w:sz w:val="20"/>
          <w:szCs w:val="20"/>
        </w:rPr>
        <w:fldChar w:fldCharType="begin"/>
      </w:r>
      <w:r w:rsidRPr="00C951EE">
        <w:rPr>
          <w:sz w:val="20"/>
          <w:szCs w:val="20"/>
        </w:rPr>
        <w:instrText xml:space="preserve"> HYPERLINK "https://resrqm04.rtp.raleigh.ibm.com/jazz/web/console/DOORS/_0VvFQGq3EeW4G5eJ0vYvtw#action=com.ibm.rqm.planning.home.actionDispatcher&amp;subAction=viewExecutedItems&amp;updateAction=clear-filter-selection" </w:instrText>
      </w:r>
      <w:r w:rsidRPr="00C951EE">
        <w:rPr>
          <w:sz w:val="20"/>
          <w:szCs w:val="20"/>
        </w:rPr>
        <w:fldChar w:fldCharType="separate"/>
      </w:r>
      <w:r w:rsidRPr="00C951EE">
        <w:rPr>
          <w:rStyle w:val="Hyperlink"/>
          <w:sz w:val="20"/>
          <w:szCs w:val="20"/>
        </w:rPr>
        <w:t>https://resrqm04.rtp.raleigh.ibm.com/jazz/web/console/DOORS/_0VvFQGq3EeW4G5eJ0vYvtw#action=com.ibm.rqm.planning.home.actionDispatcher&amp;subAction=viewExecutedItems&amp;updateAction=clear-filter-selection</w:t>
      </w:r>
      <w:r w:rsidRPr="00C951EE">
        <w:rPr>
          <w:sz w:val="20"/>
          <w:szCs w:val="20"/>
        </w:rPr>
        <w:fldChar w:fldCharType="end"/>
      </w:r>
    </w:p>
    <w:bookmarkEnd w:id="0"/>
    <w:p w14:paraId="7CDD4DE9" w14:textId="77777777" w:rsidR="00012EAE" w:rsidRDefault="00012EAE" w:rsidP="00012EAE">
      <w:pPr>
        <w:pStyle w:val="ListParagraph"/>
        <w:numPr>
          <w:ilvl w:val="0"/>
          <w:numId w:val="17"/>
        </w:numPr>
      </w:pPr>
      <w:r>
        <w:t>Get All the Test Cases and Test Scripts Mappings from RQM UI</w:t>
      </w:r>
    </w:p>
    <w:p w14:paraId="5102DF6D" w14:textId="77777777" w:rsidR="00012EAE" w:rsidRPr="007273FA" w:rsidRDefault="002C678C" w:rsidP="00012EAE">
      <w:pPr>
        <w:rPr>
          <w:sz w:val="20"/>
          <w:szCs w:val="20"/>
        </w:rPr>
      </w:pPr>
      <w:hyperlink r:id="rId7" w:anchor="action=com.ibm.rqm.planning.home.actionDispatcher&amp;subAction=viewExecutedItems&amp;updateAction=clear-filter-selection" w:history="1">
        <w:r w:rsidR="007273FA" w:rsidRPr="00C951EE">
          <w:rPr>
            <w:rStyle w:val="Hyperlink"/>
            <w:sz w:val="20"/>
            <w:szCs w:val="20"/>
          </w:rPr>
          <w:t>https://resrqm04.rtp.raleigh.ibm.com/jazz/web/console/DOORS/_0VvFQGq3EeW4G5eJ0vYvtw#action=com.ibm.rqm.planning.home.actionDispatcher&amp;subAction=viewExecutedItems&amp;updateAction=clear-filter-selection</w:t>
        </w:r>
      </w:hyperlink>
    </w:p>
    <w:p w14:paraId="76423522" w14:textId="77777777" w:rsidR="00012EAE" w:rsidRDefault="00012EAE" w:rsidP="00012EAE">
      <w:pPr>
        <w:pStyle w:val="ListParagraph"/>
        <w:numPr>
          <w:ilvl w:val="0"/>
          <w:numId w:val="17"/>
        </w:numPr>
      </w:pPr>
      <w:r>
        <w:t>Get All the Test Cases from RQM. Parse the XML to get the requir</w:t>
      </w:r>
      <w:r w:rsidR="00254B10">
        <w:t xml:space="preserve">ed </w:t>
      </w:r>
      <w:proofErr w:type="gramStart"/>
      <w:r w:rsidR="00254B10">
        <w:t>fields(</w:t>
      </w:r>
      <w:proofErr w:type="gramEnd"/>
      <w:r w:rsidR="00254B10">
        <w:t>id, test case procedure)</w:t>
      </w:r>
    </w:p>
    <w:p w14:paraId="64566058" w14:textId="77777777" w:rsidR="004F0A78" w:rsidRDefault="004F0A78" w:rsidP="004F0A78">
      <w:pPr>
        <w:ind w:left="360"/>
      </w:pPr>
    </w:p>
    <w:p w14:paraId="7292CD3F" w14:textId="77777777" w:rsidR="004F0A78" w:rsidRDefault="004F0A78" w:rsidP="004F0A78">
      <w:pPr>
        <w:ind w:left="360"/>
      </w:pPr>
    </w:p>
    <w:p w14:paraId="6C556521" w14:textId="04D8CD05" w:rsidR="004F0A78" w:rsidRPr="004F0A78" w:rsidRDefault="004F0A78" w:rsidP="004F0A78">
      <w:pPr>
        <w:ind w:left="360"/>
        <w:rPr>
          <w:rFonts w:ascii="Helvetica Neue" w:hAnsi="Helvetica Neue" w:cs="Helvetica Neue"/>
          <w:color w:val="auto"/>
          <w:u w:val="single"/>
        </w:rPr>
      </w:pPr>
      <w:r w:rsidRPr="004F0A78">
        <w:rPr>
          <w:rFonts w:ascii="Helvetica Neue" w:hAnsi="Helvetica Neue" w:cs="Helvetica Neue"/>
          <w:color w:val="auto"/>
          <w:u w:val="single"/>
        </w:rPr>
        <w:lastRenderedPageBreak/>
        <w:t>Python Code:</w:t>
      </w:r>
    </w:p>
    <w:p w14:paraId="4057896C" w14:textId="231585D2" w:rsidR="004F0A78" w:rsidRDefault="004F0A78" w:rsidP="004F0A78">
      <w:pPr>
        <w:ind w:left="360"/>
      </w:pPr>
      <w:r>
        <w:t xml:space="preserve">import </w:t>
      </w:r>
      <w:proofErr w:type="spellStart"/>
      <w:r>
        <w:t>subprocess</w:t>
      </w:r>
      <w:proofErr w:type="spellEnd"/>
      <w:r>
        <w:t>, csv</w:t>
      </w:r>
    </w:p>
    <w:p w14:paraId="793FCF15" w14:textId="77777777" w:rsidR="004F0A78" w:rsidRDefault="004F0A78" w:rsidP="004F0A78">
      <w:pPr>
        <w:ind w:left="360"/>
      </w:pPr>
      <w:r>
        <w:t xml:space="preserve">data = </w:t>
      </w:r>
      <w:proofErr w:type="gramStart"/>
      <w:r>
        <w:t>open(</w:t>
      </w:r>
      <w:proofErr w:type="gramEnd"/>
      <w:r>
        <w:t>"C:/TestCase.csv", "r")</w:t>
      </w:r>
    </w:p>
    <w:p w14:paraId="1FF84EDE" w14:textId="77777777" w:rsidR="004F0A78" w:rsidRDefault="004F0A78" w:rsidP="004F0A78">
      <w:pPr>
        <w:ind w:left="360"/>
      </w:pPr>
      <w:r>
        <w:t xml:space="preserve">read = </w:t>
      </w:r>
      <w:proofErr w:type="spellStart"/>
      <w:proofErr w:type="gramStart"/>
      <w:r>
        <w:t>csv.reader</w:t>
      </w:r>
      <w:proofErr w:type="spellEnd"/>
      <w:proofErr w:type="gramEnd"/>
      <w:r>
        <w:t>(data)</w:t>
      </w:r>
    </w:p>
    <w:p w14:paraId="13F66667" w14:textId="77777777" w:rsidR="004F0A78" w:rsidRDefault="004F0A78" w:rsidP="004F0A78">
      <w:pPr>
        <w:ind w:left="360"/>
      </w:pPr>
      <w:r>
        <w:t>for row in read:</w:t>
      </w:r>
    </w:p>
    <w:p w14:paraId="6EC34965" w14:textId="77777777" w:rsidR="004F0A78" w:rsidRDefault="004F0A78" w:rsidP="004F0A78">
      <w:pPr>
        <w:ind w:left="360"/>
      </w:pPr>
      <w:r>
        <w:t xml:space="preserve">    __id = </w:t>
      </w:r>
      <w:proofErr w:type="gramStart"/>
      <w:r>
        <w:t>row[</w:t>
      </w:r>
      <w:proofErr w:type="gramEnd"/>
      <w:r>
        <w:t xml:space="preserve">0] </w:t>
      </w:r>
    </w:p>
    <w:p w14:paraId="54E38893" w14:textId="77777777" w:rsidR="004F0A78" w:rsidRDefault="004F0A78" w:rsidP="004F0A78">
      <w:pPr>
        <w:ind w:left="360"/>
      </w:pPr>
      <w:r>
        <w:t xml:space="preserve">    </w:t>
      </w:r>
      <w:proofErr w:type="spellStart"/>
      <w:r>
        <w:t>file_name</w:t>
      </w:r>
      <w:proofErr w:type="spellEnd"/>
      <w:r>
        <w:t xml:space="preserve"> = "C:\/sravya_testcases_RQM\/</w:t>
      </w:r>
      <w:proofErr w:type="gramStart"/>
      <w:r>
        <w:t>"  +</w:t>
      </w:r>
      <w:proofErr w:type="gramEnd"/>
      <w:r>
        <w:t xml:space="preserve"> __id + ".xml"</w:t>
      </w:r>
    </w:p>
    <w:p w14:paraId="37FB43FF" w14:textId="77777777" w:rsidR="004F0A78" w:rsidRDefault="004F0A78" w:rsidP="004F0A78">
      <w:pPr>
        <w:ind w:left="360"/>
      </w:pPr>
      <w:r>
        <w:t xml:space="preserve">    </w:t>
      </w:r>
      <w:proofErr w:type="spellStart"/>
      <w:r>
        <w:t>cmd</w:t>
      </w:r>
      <w:proofErr w:type="spellEnd"/>
      <w:r>
        <w:t>="\"C:\/Program Files\/Java\/jdk1.8.0_101\/bin\/java.exe\"" \</w:t>
      </w:r>
    </w:p>
    <w:p w14:paraId="3D6C6A40" w14:textId="77777777" w:rsidR="004F0A78" w:rsidRDefault="004F0A78" w:rsidP="004F0A78">
      <w:pPr>
        <w:ind w:left="360"/>
      </w:pPr>
      <w:r>
        <w:t xml:space="preserve">    + " -jar C:/\Users/\IBM_ADMIN/\Downloads/\RQM-Extras-RQMUrlUtil-6.0/\RQMUrlUtility.jar" \</w:t>
      </w:r>
    </w:p>
    <w:p w14:paraId="0334E036" w14:textId="77777777" w:rsidR="004F0A78" w:rsidRDefault="004F0A78" w:rsidP="004F0A78">
      <w:pPr>
        <w:ind w:left="360"/>
      </w:pPr>
      <w:r>
        <w:t xml:space="preserve">    + " -command GET -user bener@ca.ibm.com -password DataSc2017 -</w:t>
      </w:r>
      <w:proofErr w:type="spellStart"/>
      <w:r>
        <w:t>filepath</w:t>
      </w:r>
      <w:proofErr w:type="spellEnd"/>
      <w:r>
        <w:t xml:space="preserve"> " \</w:t>
      </w:r>
    </w:p>
    <w:p w14:paraId="1E8A2B9F" w14:textId="77777777" w:rsidR="004F0A78" w:rsidRDefault="004F0A78" w:rsidP="004F0A78">
      <w:pPr>
        <w:ind w:left="360"/>
      </w:pPr>
      <w:r>
        <w:t xml:space="preserve">    + </w:t>
      </w:r>
      <w:proofErr w:type="spellStart"/>
      <w:r>
        <w:t>file_name</w:t>
      </w:r>
      <w:proofErr w:type="spellEnd"/>
      <w:r>
        <w:t xml:space="preserve"> + " -</w:t>
      </w:r>
      <w:proofErr w:type="spellStart"/>
      <w:r>
        <w:t>url</w:t>
      </w:r>
      <w:proofErr w:type="spellEnd"/>
      <w:r>
        <w:t xml:space="preserve"> </w:t>
      </w:r>
      <w:bookmarkStart w:id="1" w:name="OLE_LINK5"/>
      <w:bookmarkStart w:id="2" w:name="OLE_LINK6"/>
      <w:bookmarkStart w:id="3" w:name="OLE_LINK7"/>
      <w:bookmarkStart w:id="4" w:name="OLE_LINK8"/>
      <w:bookmarkStart w:id="5" w:name="OLE_LINK9"/>
      <w:r>
        <w:t>https://resrqm04.rtp.raleigh.ibm.com/jazz/service/com.ibm.rqm.integration.service.IIntegrationService/resources/DOORS+on+Jazz/testcase/urn:com.ibm.rqm:testcase</w:t>
      </w:r>
      <w:bookmarkEnd w:id="1"/>
      <w:bookmarkEnd w:id="2"/>
      <w:bookmarkEnd w:id="3"/>
      <w:bookmarkEnd w:id="4"/>
      <w:bookmarkEnd w:id="5"/>
      <w:r>
        <w:t>:" \</w:t>
      </w:r>
    </w:p>
    <w:p w14:paraId="74F616F4" w14:textId="1BE64DF7" w:rsidR="004F0A78" w:rsidRDefault="004F0A78" w:rsidP="004F0A78">
      <w:pPr>
        <w:ind w:left="360"/>
      </w:pPr>
      <w:r>
        <w:t xml:space="preserve">    + __id</w:t>
      </w:r>
    </w:p>
    <w:p w14:paraId="1FDB7CCA" w14:textId="77777777" w:rsidR="004F0A78" w:rsidRDefault="004F0A78" w:rsidP="004F0A78">
      <w:pPr>
        <w:ind w:left="360"/>
      </w:pPr>
      <w:r>
        <w:t xml:space="preserve">    print </w:t>
      </w:r>
      <w:proofErr w:type="spellStart"/>
      <w:proofErr w:type="gramStart"/>
      <w:r>
        <w:t>subprocess.Popen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, shell=True).communicate()</w:t>
      </w:r>
    </w:p>
    <w:p w14:paraId="424F0575" w14:textId="77777777" w:rsidR="004F0A78" w:rsidRDefault="004F0A78" w:rsidP="004F0A78">
      <w:pPr>
        <w:ind w:left="360"/>
      </w:pPr>
      <w:r>
        <w:t xml:space="preserve">    </w:t>
      </w:r>
    </w:p>
    <w:p w14:paraId="44210105" w14:textId="093BC842" w:rsidR="004F0A78" w:rsidRDefault="004F0A78" w:rsidP="004F0A78">
      <w:pPr>
        <w:ind w:left="360"/>
      </w:pPr>
      <w:r>
        <w:t xml:space="preserve">   </w:t>
      </w:r>
    </w:p>
    <w:p w14:paraId="6281BB06" w14:textId="77777777" w:rsidR="00012EAE" w:rsidRDefault="00012EAE" w:rsidP="00012EAE">
      <w:pPr>
        <w:pStyle w:val="ListParagraph"/>
        <w:numPr>
          <w:ilvl w:val="0"/>
          <w:numId w:val="17"/>
        </w:numPr>
      </w:pPr>
      <w:r>
        <w:t>Get All the Test Scripts from RQM. Parse the XML to get the required fields</w:t>
      </w:r>
      <w:r w:rsidR="00254B10">
        <w:t xml:space="preserve"> (id, test script manual steps)</w:t>
      </w:r>
      <w:r>
        <w:t>.</w:t>
      </w:r>
    </w:p>
    <w:p w14:paraId="0451D538" w14:textId="6EE427BC" w:rsidR="004F0A78" w:rsidRDefault="004F0A78" w:rsidP="004F0A78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auto"/>
        </w:rPr>
      </w:pPr>
      <w:r>
        <w:tab/>
        <w:t xml:space="preserve">Same as above but with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>-</w:t>
      </w:r>
      <w:r w:rsidRPr="004F0A78">
        <w:rPr>
          <w:rFonts w:ascii="Helvetica Neue" w:hAnsi="Helvetica Neue" w:cs="Helvetica Neue"/>
          <w:color w:val="auto"/>
        </w:rPr>
        <w:t xml:space="preserve"> </w:t>
      </w:r>
      <w:bookmarkStart w:id="6" w:name="OLE_LINK3"/>
      <w:bookmarkStart w:id="7" w:name="OLE_LINK4"/>
      <w:bookmarkStart w:id="8" w:name="OLE_LINK15"/>
      <w:bookmarkStart w:id="9" w:name="OLE_LINK17"/>
      <w:bookmarkStart w:id="10" w:name="OLE_LINK18"/>
      <w:bookmarkStart w:id="11" w:name="OLE_LINK19"/>
      <w:bookmarkStart w:id="12" w:name="OLE_LINK20"/>
      <w:bookmarkStart w:id="13" w:name="OLE_LINK21"/>
      <w:r>
        <w:rPr>
          <w:rFonts w:ascii="Helvetica Neue" w:hAnsi="Helvetica Neue" w:cs="Helvetica Neue"/>
          <w:color w:val="auto"/>
        </w:rPr>
        <w:t>https://resrqm04.rtp.raleigh.ibm.com/jazz/service/com.ibm.rqm.integration.service.IIntegrationService/resources/</w:t>
      </w:r>
      <w:bookmarkStart w:id="14" w:name="OLE_LINK12"/>
      <w:bookmarkStart w:id="15" w:name="OLE_LINK13"/>
      <w:bookmarkEnd w:id="12"/>
      <w:bookmarkEnd w:id="13"/>
      <w:r>
        <w:rPr>
          <w:rFonts w:ascii="Helvetica Neue" w:hAnsi="Helvetica Neue" w:cs="Helvetica Neue"/>
          <w:color w:val="auto"/>
        </w:rPr>
        <w:t>DOORS+on+Jazz</w:t>
      </w:r>
      <w:bookmarkEnd w:id="14"/>
      <w:bookmarkEnd w:id="15"/>
      <w:r>
        <w:rPr>
          <w:rFonts w:ascii="Helvetica Neue" w:hAnsi="Helvetica Neue" w:cs="Helvetica Neue"/>
          <w:color w:val="auto"/>
        </w:rPr>
        <w:t>/testscript/urn:com.ibm.rqm:testscript:445</w:t>
      </w:r>
    </w:p>
    <w:p w14:paraId="526D84A8" w14:textId="77777777" w:rsidR="004F0A78" w:rsidRDefault="004F0A78" w:rsidP="004F0A78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auto"/>
        </w:rPr>
      </w:pPr>
    </w:p>
    <w:bookmarkEnd w:id="6"/>
    <w:bookmarkEnd w:id="7"/>
    <w:bookmarkEnd w:id="8"/>
    <w:bookmarkEnd w:id="9"/>
    <w:bookmarkEnd w:id="10"/>
    <w:bookmarkEnd w:id="11"/>
    <w:p w14:paraId="4E870D87" w14:textId="77777777" w:rsidR="004F0A78" w:rsidRDefault="004F0A78" w:rsidP="004F0A78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auto"/>
        </w:rPr>
      </w:pPr>
    </w:p>
    <w:p w14:paraId="6D49C841" w14:textId="0824BC20" w:rsidR="004F0A78" w:rsidRDefault="004F0A78" w:rsidP="004F0A78">
      <w:pPr>
        <w:ind w:left="360"/>
      </w:pPr>
    </w:p>
    <w:p w14:paraId="1FD5A934" w14:textId="77777777" w:rsidR="00254B10" w:rsidRDefault="00254B10" w:rsidP="00254B10">
      <w:pPr>
        <w:pStyle w:val="ListParagraph"/>
        <w:numPr>
          <w:ilvl w:val="0"/>
          <w:numId w:val="17"/>
        </w:numPr>
      </w:pPr>
      <w:r>
        <w:lastRenderedPageBreak/>
        <w:t>Import all the XML and CSV to MySQL data.</w:t>
      </w:r>
    </w:p>
    <w:p w14:paraId="62C8EFBA" w14:textId="77777777" w:rsidR="00254B10" w:rsidRDefault="00254B10" w:rsidP="00254B10">
      <w:pPr>
        <w:pStyle w:val="ListParagraph"/>
        <w:numPr>
          <w:ilvl w:val="0"/>
          <w:numId w:val="17"/>
        </w:numPr>
      </w:pPr>
      <w:r>
        <w:t>Test Cases(DOORS/RTC)-</w:t>
      </w:r>
      <w:r>
        <w:sym w:font="Wingdings" w:char="F0E0"/>
      </w:r>
      <w:r>
        <w:t>Stories/Defects/Tasks</w:t>
      </w:r>
      <w:r>
        <w:sym w:font="Wingdings" w:char="F0E0"/>
      </w:r>
      <w:r>
        <w:t>Source Code Files</w:t>
      </w:r>
    </w:p>
    <w:p w14:paraId="73375DD9" w14:textId="2AF807CB" w:rsidR="00FE10FC" w:rsidRDefault="00B85741" w:rsidP="00FE10FC">
      <w:pPr>
        <w:ind w:left="360"/>
      </w:pPr>
      <w:r>
        <w:t>Note:</w:t>
      </w:r>
    </w:p>
    <w:p w14:paraId="633E4B49" w14:textId="6CD98148" w:rsidR="00B85741" w:rsidRDefault="00AF3B1D" w:rsidP="00AF3B1D">
      <w:pPr>
        <w:ind w:left="360"/>
        <w:rPr>
          <w:b/>
        </w:rPr>
      </w:pPr>
      <w:r>
        <w:rPr>
          <w:b/>
        </w:rPr>
        <w:t>New Repo:</w:t>
      </w:r>
    </w:p>
    <w:p w14:paraId="45085C90" w14:textId="0D2D2B90" w:rsidR="00AF3B1D" w:rsidRDefault="00E46904" w:rsidP="00AB162C">
      <w:pPr>
        <w:rPr>
          <w:b/>
        </w:rPr>
      </w:pPr>
      <w:r>
        <w:rPr>
          <w:rFonts w:ascii="Helvetica" w:hAnsi="Helvetica" w:cs="Helvetica"/>
          <w:color w:val="386EFF"/>
          <w:u w:val="single" w:color="386EFF"/>
        </w:rPr>
        <w:t>https://jazz.net/qm/service/com.ibm.rqm.integration.service.IIntegrationService/resources/RDNG+FVT+%28QM%29/testcase/urn:com.ibm.rqm:testcase:7888</w:t>
      </w:r>
      <w:bookmarkStart w:id="16" w:name="_GoBack"/>
      <w:bookmarkEnd w:id="16"/>
    </w:p>
    <w:p w14:paraId="606A1454" w14:textId="77777777" w:rsidR="00B85741" w:rsidRDefault="00B85741" w:rsidP="00781B36"/>
    <w:p w14:paraId="1778D037" w14:textId="7EC21CD5" w:rsidR="00FE10FC" w:rsidRPr="001B0B5A" w:rsidRDefault="00A07132" w:rsidP="00FE10FC">
      <w:pPr>
        <w:ind w:left="360"/>
        <w:rPr>
          <w:u w:val="single"/>
        </w:rPr>
      </w:pPr>
      <w:r w:rsidRPr="001B0B5A">
        <w:rPr>
          <w:u w:val="single"/>
        </w:rPr>
        <w:t>Missing Data:</w:t>
      </w:r>
    </w:p>
    <w:p w14:paraId="6DC02115" w14:textId="47B6C598" w:rsidR="00A07132" w:rsidRDefault="00A07132" w:rsidP="00FE10FC">
      <w:pPr>
        <w:ind w:left="360"/>
      </w:pPr>
      <w:r w:rsidRPr="001B0B5A">
        <w:rPr>
          <w:u w:val="single"/>
        </w:rPr>
        <w:t xml:space="preserve">Work Items and their Change </w:t>
      </w:r>
      <w:proofErr w:type="gramStart"/>
      <w:r w:rsidRPr="001B0B5A">
        <w:rPr>
          <w:u w:val="single"/>
        </w:rPr>
        <w:t>Sets</w:t>
      </w:r>
      <w:r w:rsidR="001B0B5A" w:rsidRPr="001B0B5A">
        <w:rPr>
          <w:u w:val="single"/>
        </w:rPr>
        <w:t xml:space="preserve"> </w:t>
      </w:r>
      <w:r w:rsidR="001B0B5A">
        <w:rPr>
          <w:u w:val="single"/>
        </w:rPr>
        <w:t>:</w:t>
      </w:r>
      <w:proofErr w:type="gramEnd"/>
      <w:r w:rsidR="001B0B5A">
        <w:rPr>
          <w:u w:val="single"/>
        </w:rPr>
        <w:t xml:space="preserve"> </w:t>
      </w:r>
      <w:r w:rsidR="001B0B5A">
        <w:t xml:space="preserve">Missing deleted change sets and work items which </w:t>
      </w:r>
    </w:p>
    <w:p w14:paraId="1D8D104B" w14:textId="312E4BCA" w:rsidR="001B0B5A" w:rsidRPr="001B0B5A" w:rsidRDefault="001B0B5A" w:rsidP="00FE10FC">
      <w:pPr>
        <w:ind w:left="360"/>
      </w:pPr>
      <w:r>
        <w:t>do not have any changes.</w:t>
      </w:r>
    </w:p>
    <w:p w14:paraId="77D92178" w14:textId="3B9A90AF" w:rsidR="00A07132" w:rsidRPr="001B0B5A" w:rsidRDefault="00A07132" w:rsidP="00FE10FC">
      <w:pPr>
        <w:ind w:left="360"/>
        <w:rPr>
          <w:u w:val="single"/>
        </w:rPr>
      </w:pPr>
      <w:r w:rsidRPr="001B0B5A">
        <w:rPr>
          <w:u w:val="single"/>
        </w:rPr>
        <w:t>Test Scripts</w:t>
      </w:r>
      <w:r w:rsidR="001B0B5A" w:rsidRPr="001B0B5A">
        <w:rPr>
          <w:u w:val="single"/>
        </w:rPr>
        <w:t xml:space="preserve"> pertaining to Command Line</w:t>
      </w:r>
    </w:p>
    <w:p w14:paraId="1EDA5ECA" w14:textId="71A3DF5A" w:rsidR="001B0B5A" w:rsidRDefault="001B0B5A" w:rsidP="00FE10FC">
      <w:pPr>
        <w:ind w:left="360"/>
      </w:pPr>
      <w:r>
        <w:t>Extracted :2484</w:t>
      </w:r>
    </w:p>
    <w:p w14:paraId="3A733ACF" w14:textId="780D91AD" w:rsidR="001B0B5A" w:rsidRDefault="001B0B5A" w:rsidP="00FE10FC">
      <w:pPr>
        <w:ind w:left="360"/>
      </w:pPr>
      <w:r>
        <w:t>Original :2658</w:t>
      </w:r>
    </w:p>
    <w:p w14:paraId="7E814B4C" w14:textId="41328EF5" w:rsidR="00DF6A2D" w:rsidRDefault="00DF6A2D" w:rsidP="00DF6A2D">
      <w:r>
        <w:t>Check Missing Data Excel sheet. Verified on May 5</w:t>
      </w:r>
      <w:r w:rsidRPr="00DF6A2D">
        <w:rPr>
          <w:vertAlign w:val="superscript"/>
        </w:rPr>
        <w:t>th</w:t>
      </w:r>
      <w:r>
        <w:t>.</w:t>
      </w:r>
    </w:p>
    <w:p w14:paraId="04A2F58B" w14:textId="7AB28991" w:rsidR="004F72E5" w:rsidRDefault="00DF6A2D" w:rsidP="00DF6A2D">
      <w:proofErr w:type="spellStart"/>
      <w:r>
        <w:t>NewStoryTest</w:t>
      </w:r>
      <w:proofErr w:type="spellEnd"/>
      <w:r>
        <w:t xml:space="preserve">: 273 parents in </w:t>
      </w:r>
      <w:proofErr w:type="spellStart"/>
      <w:r>
        <w:t>WorkItems</w:t>
      </w:r>
      <w:proofErr w:type="spellEnd"/>
      <w:r>
        <w:t xml:space="preserve"> and 5 in </w:t>
      </w:r>
      <w:proofErr w:type="spellStart"/>
      <w:r>
        <w:t>OddWorkItems</w:t>
      </w:r>
      <w:proofErr w:type="spellEnd"/>
      <w:r>
        <w:t>, 6 do not have parents.</w:t>
      </w:r>
    </w:p>
    <w:p w14:paraId="2E548918" w14:textId="47C85E74" w:rsidR="004F72E5" w:rsidRDefault="004F72E5" w:rsidP="00DF6A2D">
      <w:r>
        <w:t xml:space="preserve">RQM –Defect: 4668 </w:t>
      </w:r>
    </w:p>
    <w:p w14:paraId="503CCE6F" w14:textId="7B11E958" w:rsidR="004F72E5" w:rsidRDefault="00663797" w:rsidP="00DF6A2D">
      <w:r>
        <w:t>RQM-Story: 5140</w:t>
      </w:r>
    </w:p>
    <w:p w14:paraId="65E0C5D2" w14:textId="77777777" w:rsidR="00663797" w:rsidRDefault="00663797" w:rsidP="00DF6A2D"/>
    <w:p w14:paraId="51A1A97B" w14:textId="77777777" w:rsidR="00012EAE" w:rsidRDefault="00012EAE" w:rsidP="00254B10">
      <w:pPr>
        <w:pStyle w:val="Heading2"/>
      </w:pPr>
    </w:p>
    <w:sectPr w:rsidR="00012EAE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49B0D" w14:textId="77777777" w:rsidR="002C678C" w:rsidRDefault="002C678C">
      <w:pPr>
        <w:spacing w:after="0" w:line="240" w:lineRule="auto"/>
      </w:pPr>
      <w:r>
        <w:separator/>
      </w:r>
    </w:p>
    <w:p w14:paraId="358D3364" w14:textId="77777777" w:rsidR="002C678C" w:rsidRDefault="002C678C"/>
    <w:p w14:paraId="04F94BDD" w14:textId="77777777" w:rsidR="002C678C" w:rsidRDefault="002C678C"/>
  </w:endnote>
  <w:endnote w:type="continuationSeparator" w:id="0">
    <w:p w14:paraId="2FF2E5E5" w14:textId="77777777" w:rsidR="002C678C" w:rsidRDefault="002C678C">
      <w:pPr>
        <w:spacing w:after="0" w:line="240" w:lineRule="auto"/>
      </w:pPr>
      <w:r>
        <w:continuationSeparator/>
      </w:r>
    </w:p>
    <w:p w14:paraId="146A46C1" w14:textId="77777777" w:rsidR="002C678C" w:rsidRDefault="002C678C"/>
    <w:p w14:paraId="4C29154E" w14:textId="77777777" w:rsidR="002C678C" w:rsidRDefault="002C67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68AAA" w14:textId="77777777" w:rsidR="00B220A3" w:rsidRDefault="004E14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9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1983B" w14:textId="77777777" w:rsidR="002C678C" w:rsidRDefault="002C678C">
      <w:pPr>
        <w:spacing w:after="0" w:line="240" w:lineRule="auto"/>
      </w:pPr>
      <w:r>
        <w:separator/>
      </w:r>
    </w:p>
    <w:p w14:paraId="3B09D172" w14:textId="77777777" w:rsidR="002C678C" w:rsidRDefault="002C678C"/>
    <w:p w14:paraId="02B4DD3B" w14:textId="77777777" w:rsidR="002C678C" w:rsidRDefault="002C678C"/>
  </w:footnote>
  <w:footnote w:type="continuationSeparator" w:id="0">
    <w:p w14:paraId="2F83D97E" w14:textId="77777777" w:rsidR="002C678C" w:rsidRDefault="002C678C">
      <w:pPr>
        <w:spacing w:after="0" w:line="240" w:lineRule="auto"/>
      </w:pPr>
      <w:r>
        <w:continuationSeparator/>
      </w:r>
    </w:p>
    <w:p w14:paraId="703B7A95" w14:textId="77777777" w:rsidR="002C678C" w:rsidRDefault="002C678C"/>
    <w:p w14:paraId="34DA8EBB" w14:textId="77777777" w:rsidR="002C678C" w:rsidRDefault="002C678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27544"/>
    <w:multiLevelType w:val="hybridMultilevel"/>
    <w:tmpl w:val="C81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B09D9"/>
    <w:multiLevelType w:val="hybridMultilevel"/>
    <w:tmpl w:val="EF0C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9F"/>
    <w:rsid w:val="00012EAE"/>
    <w:rsid w:val="0008203C"/>
    <w:rsid w:val="00131489"/>
    <w:rsid w:val="00150D53"/>
    <w:rsid w:val="00161507"/>
    <w:rsid w:val="001B0B5A"/>
    <w:rsid w:val="001D1CB0"/>
    <w:rsid w:val="00215DEA"/>
    <w:rsid w:val="00254B10"/>
    <w:rsid w:val="00275A12"/>
    <w:rsid w:val="002C678C"/>
    <w:rsid w:val="004E1473"/>
    <w:rsid w:val="004F0A78"/>
    <w:rsid w:val="004F72E5"/>
    <w:rsid w:val="00614E7C"/>
    <w:rsid w:val="00634A56"/>
    <w:rsid w:val="00663797"/>
    <w:rsid w:val="006E39C9"/>
    <w:rsid w:val="007273FA"/>
    <w:rsid w:val="00781B36"/>
    <w:rsid w:val="0078261D"/>
    <w:rsid w:val="007C5BC9"/>
    <w:rsid w:val="0091209F"/>
    <w:rsid w:val="00971963"/>
    <w:rsid w:val="00975DE8"/>
    <w:rsid w:val="009F769E"/>
    <w:rsid w:val="00A07132"/>
    <w:rsid w:val="00A614ED"/>
    <w:rsid w:val="00AB162C"/>
    <w:rsid w:val="00AF3B1D"/>
    <w:rsid w:val="00B220A3"/>
    <w:rsid w:val="00B365E4"/>
    <w:rsid w:val="00B85741"/>
    <w:rsid w:val="00BA5EC1"/>
    <w:rsid w:val="00C951EE"/>
    <w:rsid w:val="00D12807"/>
    <w:rsid w:val="00DF6A2D"/>
    <w:rsid w:val="00DF76E8"/>
    <w:rsid w:val="00E01C47"/>
    <w:rsid w:val="00E46904"/>
    <w:rsid w:val="00EC0892"/>
    <w:rsid w:val="00ED2129"/>
    <w:rsid w:val="00F4747E"/>
    <w:rsid w:val="00F95D31"/>
    <w:rsid w:val="00FE10FC"/>
    <w:rsid w:val="00F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9E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1B3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912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1EE"/>
    <w:rPr>
      <w:color w:val="5E9EA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51EE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srqm04.rtp.raleigh.ibm.com/jazz/web/console/DOORS/_0VvFQGq3EeW4G5eJ0vYvtw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ravyapolisetty/Library/Containers/com.microsoft.Word/Data/Library/Caches/4105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44</TotalTime>
  <Pages>3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Polisetty</dc:creator>
  <cp:keywords/>
  <dc:description/>
  <cp:lastModifiedBy>Sravya Polisetty</cp:lastModifiedBy>
  <cp:revision>11</cp:revision>
  <dcterms:created xsi:type="dcterms:W3CDTF">2017-04-28T17:09:00Z</dcterms:created>
  <dcterms:modified xsi:type="dcterms:W3CDTF">2017-06-01T18:56:00Z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